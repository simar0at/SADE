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10A7D"/>
    <w:multiLevelType w:val="hybridMultilevel"/>
    <w:tmpl w:val="07E8A8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13"/>
  </w:num>
  <w:num w:numId="11">
    <w:abstractNumId w:val="11"/>
  </w:num>
  <w:num w:numId="12">
    <w:abstractNumId w:val="8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4861"/>
    <w:rsid w:val="00030CF1"/>
    <w:rsid w:val="00031251"/>
    <w:rsid w:val="0003574F"/>
    <w:rsid w:val="00036D3C"/>
    <w:rsid w:val="00046386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B2E1B"/>
    <w:rsid w:val="000C4973"/>
    <w:rsid w:val="000D539A"/>
    <w:rsid w:val="000E2CF6"/>
    <w:rsid w:val="000F4A5E"/>
    <w:rsid w:val="000F5904"/>
    <w:rsid w:val="000F7BE7"/>
    <w:rsid w:val="00101EEF"/>
    <w:rsid w:val="001022BF"/>
    <w:rsid w:val="00102892"/>
    <w:rsid w:val="001126A0"/>
    <w:rsid w:val="00114784"/>
    <w:rsid w:val="00114E15"/>
    <w:rsid w:val="0012281B"/>
    <w:rsid w:val="00123ABD"/>
    <w:rsid w:val="00124D9D"/>
    <w:rsid w:val="0012586B"/>
    <w:rsid w:val="0012721C"/>
    <w:rsid w:val="00153EA7"/>
    <w:rsid w:val="00157ED6"/>
    <w:rsid w:val="00172EE2"/>
    <w:rsid w:val="00180B39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F293C"/>
    <w:rsid w:val="001F4DFB"/>
    <w:rsid w:val="0020012C"/>
    <w:rsid w:val="0020188D"/>
    <w:rsid w:val="0020280F"/>
    <w:rsid w:val="00205F24"/>
    <w:rsid w:val="0021096C"/>
    <w:rsid w:val="00217075"/>
    <w:rsid w:val="002200D8"/>
    <w:rsid w:val="0022107F"/>
    <w:rsid w:val="00226A42"/>
    <w:rsid w:val="00230D63"/>
    <w:rsid w:val="00232B09"/>
    <w:rsid w:val="00234C9D"/>
    <w:rsid w:val="00237769"/>
    <w:rsid w:val="0024575D"/>
    <w:rsid w:val="0025301A"/>
    <w:rsid w:val="00267D5E"/>
    <w:rsid w:val="00272569"/>
    <w:rsid w:val="00277C78"/>
    <w:rsid w:val="002810A8"/>
    <w:rsid w:val="00282F26"/>
    <w:rsid w:val="00286C12"/>
    <w:rsid w:val="00291944"/>
    <w:rsid w:val="002978BD"/>
    <w:rsid w:val="002B06F6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386"/>
    <w:rsid w:val="002F5E7E"/>
    <w:rsid w:val="003067EC"/>
    <w:rsid w:val="00307D63"/>
    <w:rsid w:val="0031635F"/>
    <w:rsid w:val="0032167C"/>
    <w:rsid w:val="0032183C"/>
    <w:rsid w:val="00337EB5"/>
    <w:rsid w:val="003400DB"/>
    <w:rsid w:val="00343257"/>
    <w:rsid w:val="00362EBF"/>
    <w:rsid w:val="003869F7"/>
    <w:rsid w:val="003916F8"/>
    <w:rsid w:val="00397F6C"/>
    <w:rsid w:val="003A5586"/>
    <w:rsid w:val="003A6DE5"/>
    <w:rsid w:val="003B2765"/>
    <w:rsid w:val="003B335D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403AEF"/>
    <w:rsid w:val="004047CB"/>
    <w:rsid w:val="004053B6"/>
    <w:rsid w:val="00412D20"/>
    <w:rsid w:val="00420087"/>
    <w:rsid w:val="004237B9"/>
    <w:rsid w:val="00431A21"/>
    <w:rsid w:val="004343A7"/>
    <w:rsid w:val="0043654F"/>
    <w:rsid w:val="004366F4"/>
    <w:rsid w:val="00437AD0"/>
    <w:rsid w:val="00444BAC"/>
    <w:rsid w:val="00467D12"/>
    <w:rsid w:val="0048401E"/>
    <w:rsid w:val="00484266"/>
    <w:rsid w:val="00487DB6"/>
    <w:rsid w:val="00493CE9"/>
    <w:rsid w:val="004A2051"/>
    <w:rsid w:val="004A21CF"/>
    <w:rsid w:val="004A418C"/>
    <w:rsid w:val="004A534C"/>
    <w:rsid w:val="004B6FD4"/>
    <w:rsid w:val="004C11D0"/>
    <w:rsid w:val="004C57A2"/>
    <w:rsid w:val="004C63CF"/>
    <w:rsid w:val="004D0C72"/>
    <w:rsid w:val="004D2EA3"/>
    <w:rsid w:val="004D57CE"/>
    <w:rsid w:val="004E58CF"/>
    <w:rsid w:val="004E764E"/>
    <w:rsid w:val="004F02A4"/>
    <w:rsid w:val="004F5184"/>
    <w:rsid w:val="005001A0"/>
    <w:rsid w:val="005103BA"/>
    <w:rsid w:val="00516E55"/>
    <w:rsid w:val="0052157D"/>
    <w:rsid w:val="0052213F"/>
    <w:rsid w:val="00532F7B"/>
    <w:rsid w:val="00543669"/>
    <w:rsid w:val="00544D17"/>
    <w:rsid w:val="00546DF9"/>
    <w:rsid w:val="0054709C"/>
    <w:rsid w:val="00547A9F"/>
    <w:rsid w:val="00547C06"/>
    <w:rsid w:val="005518C9"/>
    <w:rsid w:val="0056288C"/>
    <w:rsid w:val="00566DE6"/>
    <w:rsid w:val="005675A4"/>
    <w:rsid w:val="005758BE"/>
    <w:rsid w:val="005758F7"/>
    <w:rsid w:val="0058196B"/>
    <w:rsid w:val="00591C9E"/>
    <w:rsid w:val="00595D68"/>
    <w:rsid w:val="00596298"/>
    <w:rsid w:val="005B6B36"/>
    <w:rsid w:val="005C1812"/>
    <w:rsid w:val="005D5CC5"/>
    <w:rsid w:val="006038B8"/>
    <w:rsid w:val="00611CC6"/>
    <w:rsid w:val="00621059"/>
    <w:rsid w:val="006476C8"/>
    <w:rsid w:val="00651A79"/>
    <w:rsid w:val="00653D79"/>
    <w:rsid w:val="0065638B"/>
    <w:rsid w:val="00666EE2"/>
    <w:rsid w:val="0067125A"/>
    <w:rsid w:val="00673ADF"/>
    <w:rsid w:val="0067426B"/>
    <w:rsid w:val="00675395"/>
    <w:rsid w:val="00676296"/>
    <w:rsid w:val="00687F01"/>
    <w:rsid w:val="00693DAF"/>
    <w:rsid w:val="006A07EF"/>
    <w:rsid w:val="006B6DA6"/>
    <w:rsid w:val="006B780E"/>
    <w:rsid w:val="006C23E5"/>
    <w:rsid w:val="006C4CBB"/>
    <w:rsid w:val="006C6C09"/>
    <w:rsid w:val="006E4FA9"/>
    <w:rsid w:val="006E64FF"/>
    <w:rsid w:val="0073063E"/>
    <w:rsid w:val="00731927"/>
    <w:rsid w:val="007405DB"/>
    <w:rsid w:val="00744641"/>
    <w:rsid w:val="00754B9E"/>
    <w:rsid w:val="0075769F"/>
    <w:rsid w:val="00770995"/>
    <w:rsid w:val="00773361"/>
    <w:rsid w:val="00775DC4"/>
    <w:rsid w:val="007809E1"/>
    <w:rsid w:val="00783094"/>
    <w:rsid w:val="007A0FC1"/>
    <w:rsid w:val="007A1838"/>
    <w:rsid w:val="007A6958"/>
    <w:rsid w:val="007B2068"/>
    <w:rsid w:val="007C1B21"/>
    <w:rsid w:val="007C6D3C"/>
    <w:rsid w:val="007D104F"/>
    <w:rsid w:val="007D591F"/>
    <w:rsid w:val="007E083B"/>
    <w:rsid w:val="007E719B"/>
    <w:rsid w:val="007E7A75"/>
    <w:rsid w:val="007F75DF"/>
    <w:rsid w:val="008046FC"/>
    <w:rsid w:val="0081139C"/>
    <w:rsid w:val="008140E2"/>
    <w:rsid w:val="008149F9"/>
    <w:rsid w:val="00816D33"/>
    <w:rsid w:val="008514D6"/>
    <w:rsid w:val="00852C9C"/>
    <w:rsid w:val="00853CEC"/>
    <w:rsid w:val="00860251"/>
    <w:rsid w:val="00876673"/>
    <w:rsid w:val="008850E4"/>
    <w:rsid w:val="00885A61"/>
    <w:rsid w:val="00890F1C"/>
    <w:rsid w:val="008C5C34"/>
    <w:rsid w:val="008C682B"/>
    <w:rsid w:val="008D7940"/>
    <w:rsid w:val="008E04A5"/>
    <w:rsid w:val="008E5D42"/>
    <w:rsid w:val="009031E7"/>
    <w:rsid w:val="009040BF"/>
    <w:rsid w:val="00905C67"/>
    <w:rsid w:val="0090725A"/>
    <w:rsid w:val="009107E9"/>
    <w:rsid w:val="00914AE3"/>
    <w:rsid w:val="0092556C"/>
    <w:rsid w:val="00931D1E"/>
    <w:rsid w:val="00935D1E"/>
    <w:rsid w:val="009428B0"/>
    <w:rsid w:val="009466B7"/>
    <w:rsid w:val="009524ED"/>
    <w:rsid w:val="0096109F"/>
    <w:rsid w:val="00961F11"/>
    <w:rsid w:val="00970559"/>
    <w:rsid w:val="00970745"/>
    <w:rsid w:val="009718BE"/>
    <w:rsid w:val="00983555"/>
    <w:rsid w:val="009A0219"/>
    <w:rsid w:val="009A2674"/>
    <w:rsid w:val="009A4D1C"/>
    <w:rsid w:val="009B0D07"/>
    <w:rsid w:val="009B3A3A"/>
    <w:rsid w:val="009B7AB5"/>
    <w:rsid w:val="009C5350"/>
    <w:rsid w:val="009D039A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4311"/>
    <w:rsid w:val="00A350E3"/>
    <w:rsid w:val="00A476E1"/>
    <w:rsid w:val="00A5016B"/>
    <w:rsid w:val="00A50E92"/>
    <w:rsid w:val="00A53649"/>
    <w:rsid w:val="00A55942"/>
    <w:rsid w:val="00A62D5E"/>
    <w:rsid w:val="00A64577"/>
    <w:rsid w:val="00A64589"/>
    <w:rsid w:val="00A6570B"/>
    <w:rsid w:val="00A66C7F"/>
    <w:rsid w:val="00A76744"/>
    <w:rsid w:val="00A87555"/>
    <w:rsid w:val="00A92BD5"/>
    <w:rsid w:val="00AA2DC9"/>
    <w:rsid w:val="00AA6BD1"/>
    <w:rsid w:val="00AB1511"/>
    <w:rsid w:val="00AB404E"/>
    <w:rsid w:val="00AC52A9"/>
    <w:rsid w:val="00AE2CD4"/>
    <w:rsid w:val="00AE3239"/>
    <w:rsid w:val="00AE353B"/>
    <w:rsid w:val="00AE3AAA"/>
    <w:rsid w:val="00AE69C7"/>
    <w:rsid w:val="00AF0606"/>
    <w:rsid w:val="00AF1E34"/>
    <w:rsid w:val="00AF50B9"/>
    <w:rsid w:val="00AF5862"/>
    <w:rsid w:val="00B04F27"/>
    <w:rsid w:val="00B14CDC"/>
    <w:rsid w:val="00B262C2"/>
    <w:rsid w:val="00B27FD9"/>
    <w:rsid w:val="00B30076"/>
    <w:rsid w:val="00B35817"/>
    <w:rsid w:val="00B53E2C"/>
    <w:rsid w:val="00B62E2E"/>
    <w:rsid w:val="00B74891"/>
    <w:rsid w:val="00B76038"/>
    <w:rsid w:val="00B83DF5"/>
    <w:rsid w:val="00B87661"/>
    <w:rsid w:val="00B87D3A"/>
    <w:rsid w:val="00B91BB9"/>
    <w:rsid w:val="00B925D0"/>
    <w:rsid w:val="00BA5A0B"/>
    <w:rsid w:val="00BA6046"/>
    <w:rsid w:val="00BD1317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E3"/>
    <w:rsid w:val="00BF6A39"/>
    <w:rsid w:val="00C0459E"/>
    <w:rsid w:val="00C04ED9"/>
    <w:rsid w:val="00C05F3E"/>
    <w:rsid w:val="00C07AF7"/>
    <w:rsid w:val="00C156BD"/>
    <w:rsid w:val="00C17584"/>
    <w:rsid w:val="00C327D5"/>
    <w:rsid w:val="00C41A06"/>
    <w:rsid w:val="00C42612"/>
    <w:rsid w:val="00C43CE5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C3196"/>
    <w:rsid w:val="00CC7B44"/>
    <w:rsid w:val="00CD4B14"/>
    <w:rsid w:val="00CE3174"/>
    <w:rsid w:val="00CE3A2D"/>
    <w:rsid w:val="00CE6B40"/>
    <w:rsid w:val="00D025BB"/>
    <w:rsid w:val="00D05075"/>
    <w:rsid w:val="00D07361"/>
    <w:rsid w:val="00D137FC"/>
    <w:rsid w:val="00D13A63"/>
    <w:rsid w:val="00D2074A"/>
    <w:rsid w:val="00D22741"/>
    <w:rsid w:val="00D2586F"/>
    <w:rsid w:val="00D407A7"/>
    <w:rsid w:val="00D44718"/>
    <w:rsid w:val="00D61013"/>
    <w:rsid w:val="00D8237B"/>
    <w:rsid w:val="00D83A0E"/>
    <w:rsid w:val="00D862DF"/>
    <w:rsid w:val="00D8635A"/>
    <w:rsid w:val="00D90353"/>
    <w:rsid w:val="00D9064E"/>
    <w:rsid w:val="00D94E11"/>
    <w:rsid w:val="00DA3885"/>
    <w:rsid w:val="00DA4F9C"/>
    <w:rsid w:val="00DA5863"/>
    <w:rsid w:val="00DA779D"/>
    <w:rsid w:val="00DB0EE2"/>
    <w:rsid w:val="00DB1A2F"/>
    <w:rsid w:val="00DB68AB"/>
    <w:rsid w:val="00DC05CB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7ACA"/>
    <w:rsid w:val="00E232F5"/>
    <w:rsid w:val="00E35F58"/>
    <w:rsid w:val="00E4462B"/>
    <w:rsid w:val="00E47677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CFA"/>
    <w:rsid w:val="00E91732"/>
    <w:rsid w:val="00E927BF"/>
    <w:rsid w:val="00E94329"/>
    <w:rsid w:val="00E97223"/>
    <w:rsid w:val="00EA39B2"/>
    <w:rsid w:val="00EA55D0"/>
    <w:rsid w:val="00EA6648"/>
    <w:rsid w:val="00EB5351"/>
    <w:rsid w:val="00EB6DCA"/>
    <w:rsid w:val="00EC561D"/>
    <w:rsid w:val="00EC76BC"/>
    <w:rsid w:val="00ED06D3"/>
    <w:rsid w:val="00ED12E8"/>
    <w:rsid w:val="00ED1481"/>
    <w:rsid w:val="00ED46F4"/>
    <w:rsid w:val="00EF063F"/>
    <w:rsid w:val="00EF1046"/>
    <w:rsid w:val="00EF180B"/>
    <w:rsid w:val="00F112C2"/>
    <w:rsid w:val="00F20E7F"/>
    <w:rsid w:val="00F2146C"/>
    <w:rsid w:val="00F26D32"/>
    <w:rsid w:val="00F335A9"/>
    <w:rsid w:val="00F370E1"/>
    <w:rsid w:val="00F419A0"/>
    <w:rsid w:val="00F4323D"/>
    <w:rsid w:val="00F44628"/>
    <w:rsid w:val="00F510E6"/>
    <w:rsid w:val="00F56785"/>
    <w:rsid w:val="00F56FD0"/>
    <w:rsid w:val="00F57821"/>
    <w:rsid w:val="00F6066C"/>
    <w:rsid w:val="00F83FB6"/>
    <w:rsid w:val="00F84F0C"/>
    <w:rsid w:val="00F92D40"/>
    <w:rsid w:val="00F96C0C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3E38E6-34FC-4209-BF01-2704F683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F11"/>
  </w:style>
  <w:style w:type="paragraph" w:styleId="Heading1">
    <w:name w:val="heading 1"/>
    <w:basedOn w:val="Normal"/>
    <w:next w:val="Normal"/>
    <w:link w:val="Heading1Char"/>
    <w:uiPriority w:val="9"/>
    <w:qFormat/>
    <w:rsid w:val="00EC5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C561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FC5FA6"/>
    <w:rPr>
      <w:rFonts w:cs="Times New Roman"/>
      <w:color w:val="0000FF"/>
      <w:u w:val="single"/>
    </w:rPr>
  </w:style>
  <w:style w:type="paragraph" w:styleId="Quote">
    <w:name w:val="Quote"/>
    <w:basedOn w:val="Normal"/>
    <w:link w:val="QuoteChar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QuoteChar">
    <w:name w:val="Quote Char"/>
    <w:basedOn w:val="DefaultParagraphFont"/>
    <w:link w:val="Quote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DefaultParagraphFont"/>
    <w:uiPriority w:val="99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uiPriority w:val="99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uiPriority w:val="99"/>
    <w:qFormat/>
    <w:rsid w:val="00890F1C"/>
    <w:rPr>
      <w:rFonts w:asciiTheme="minorHAnsi" w:hAnsiTheme="minorHAnsi" w:cs="Times New Roman"/>
      <w:i/>
      <w:noProof w:val="0"/>
      <w:color w:val="80800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ormal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Quote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DefaultParagraphFont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uiPriority w:val="99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uiPriority w:val="99"/>
    <w:qFormat/>
    <w:rsid w:val="00890F1C"/>
    <w:rPr>
      <w:rFonts w:cs="Times New Roman"/>
      <w:strike/>
      <w:color w:val="FF0000"/>
      <w:lang w:val="en-GB" w:eastAsia="x-none"/>
    </w:rPr>
  </w:style>
  <w:style w:type="paragraph" w:styleId="ListParagraph">
    <w:name w:val="List Paragraph"/>
    <w:basedOn w:val="Normal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DefaultParagraphFont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uiPriority w:val="99"/>
    <w:qFormat/>
    <w:rsid w:val="00E47677"/>
    <w:rPr>
      <w:rFonts w:cs="Times New Roman"/>
      <w:i/>
      <w:color w:val="00008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uiPriority w:val="99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uiPriority w:val="99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uiPriority w:val="99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uiPriority w:val="99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FootnoteReference">
    <w:name w:val="footnote reference"/>
    <w:basedOn w:val="DefaultParagraphFont"/>
    <w:semiHidden/>
    <w:rsid w:val="00FC5FA6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Title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BodyText">
    <w:name w:val="Body Text"/>
    <w:basedOn w:val="Normal"/>
    <w:link w:val="BodyTextChar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5FA6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ormal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Subtitle">
    <w:name w:val="Subtitle"/>
    <w:basedOn w:val="Normal"/>
    <w:next w:val="Normal"/>
    <w:link w:val="SubtitleChar"/>
    <w:uiPriority w:val="11"/>
    <w:qFormat/>
    <w:rsid w:val="00FC5FA6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4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4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96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Caption">
    <w:name w:val="caption"/>
    <w:basedOn w:val="Normal"/>
    <w:next w:val="Normal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157ED6"/>
    <w:pPr>
      <w:spacing w:after="0"/>
    </w:pPr>
  </w:style>
  <w:style w:type="paragraph" w:styleId="Date">
    <w:name w:val="Date"/>
    <w:basedOn w:val="Normal"/>
    <w:next w:val="Normal"/>
    <w:link w:val="DateChar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eChar">
    <w:name w:val="Date Char"/>
    <w:basedOn w:val="DefaultParagraphFont"/>
    <w:link w:val="Date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ormal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70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57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6B020-68B8-4624-906E-024CD656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2154</TotalTime>
  <Pages>10</Pages>
  <Words>2860</Words>
  <Characters>16303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IJS</Company>
  <LinksUpToDate>false</LinksUpToDate>
  <CharactersWithSpaces>19125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Tomaž Erjavec</cp:lastModifiedBy>
  <cp:revision>252</cp:revision>
  <dcterms:created xsi:type="dcterms:W3CDTF">2014-01-20T22:34:00Z</dcterms:created>
  <dcterms:modified xsi:type="dcterms:W3CDTF">2014-02-05T20:11:00Z</dcterms:modified>
</cp:coreProperties>
</file>